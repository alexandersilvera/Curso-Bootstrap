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68" w:rsidRDefault="00850868">
      <w:r w:rsidRPr="00B8502F">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135pt;height:120pt;visibility:visible">
            <v:imagedata r:id="rId4" o:title=""/>
          </v:shape>
        </w:pict>
      </w:r>
    </w:p>
    <w:p w:rsidR="00850868" w:rsidRPr="007B01E9" w:rsidRDefault="00850868" w:rsidP="0001591E">
      <w:pPr>
        <w:jc w:val="center"/>
        <w:rPr>
          <w:sz w:val="28"/>
          <w:szCs w:val="28"/>
        </w:rPr>
      </w:pPr>
      <w:r w:rsidRPr="007B01E9">
        <w:rPr>
          <w:rFonts w:ascii="Segoe Script" w:hAnsi="Segoe Script"/>
          <w:b/>
          <w:sz w:val="28"/>
          <w:szCs w:val="28"/>
        </w:rPr>
        <w:t>CIGANOS DE ORIENTE</w:t>
      </w:r>
    </w:p>
    <w:p w:rsidR="00850868" w:rsidRPr="007B01E9" w:rsidRDefault="00850868" w:rsidP="007B01E9">
      <w:pPr>
        <w:rPr>
          <w:rFonts w:ascii="Segoe Script" w:hAnsi="Segoe Script"/>
          <w:sz w:val="20"/>
          <w:szCs w:val="20"/>
        </w:rPr>
      </w:pPr>
      <w:r w:rsidRPr="007B01E9">
        <w:rPr>
          <w:rFonts w:ascii="Segoe Script" w:hAnsi="Segoe Script"/>
          <w:sz w:val="20"/>
          <w:szCs w:val="20"/>
        </w:rPr>
        <w:t xml:space="preserve">Como sabemos el pueblo gitano se encuentra en todas las regiones del mundo y se adaptan a todas las costumbres del lugar físico en el que se encuentran, sin abdicar de sus tradiciones. En este caso hablaremos y trataremos de esclarecer  dudas sobre  los Ciganos de Oriente, ya que, debido a su continuo peregrinar contamos en </w:t>
      </w:r>
      <w:smartTag w:uri="urn:schemas-microsoft-com:office:smarttags" w:element="PersonName">
        <w:smartTagPr>
          <w:attr w:name="ProductID" w:val="la Kimbanda"/>
        </w:smartTagPr>
        <w:r w:rsidRPr="007B01E9">
          <w:rPr>
            <w:rFonts w:ascii="Segoe Script" w:hAnsi="Segoe Script"/>
            <w:sz w:val="20"/>
            <w:szCs w:val="20"/>
          </w:rPr>
          <w:t>la Kimbanda</w:t>
        </w:r>
      </w:smartTag>
      <w:r w:rsidRPr="007B01E9">
        <w:rPr>
          <w:rFonts w:ascii="Segoe Script" w:hAnsi="Segoe Script"/>
          <w:sz w:val="20"/>
          <w:szCs w:val="20"/>
        </w:rPr>
        <w:t>, como en  el plano terrenal, con diferentes grupos de características únicas debido al espacio geográfico y momento histórico que vivieron.</w:t>
      </w:r>
    </w:p>
    <w:p w:rsidR="00850868" w:rsidRPr="007B01E9" w:rsidRDefault="00850868" w:rsidP="00107264">
      <w:pPr>
        <w:rPr>
          <w:rFonts w:ascii="Segoe Script" w:hAnsi="Segoe Script"/>
          <w:sz w:val="20"/>
          <w:szCs w:val="20"/>
        </w:rPr>
      </w:pPr>
      <w:r w:rsidRPr="007B01E9">
        <w:rPr>
          <w:rFonts w:ascii="Segoe Script" w:hAnsi="Segoe Script"/>
          <w:sz w:val="20"/>
          <w:szCs w:val="20"/>
        </w:rPr>
        <w:t xml:space="preserve">Esta línea o falange está compuesta por aquellos espíritus que en encarnaciones anteriores tuvieron un gran desarrollo espiritual y bastos conocimientos de la magia; en general se denominan "ciganos de oriente" por el lugar de donde vienen, pues vivieron en el antiguo oriente medio hasta extremo oriente. Sobre el origen del pueblo gitano, es menester aclarar que no existen datos excautivos del lugar de donde provienen, ya que la antigüedad de estos pueblos se pierde en el tiempo. </w:t>
      </w:r>
      <w:r w:rsidRPr="007B01E9">
        <w:rPr>
          <w:rFonts w:ascii="Segoe Script" w:hAnsi="Segoe Script"/>
          <w:sz w:val="20"/>
          <w:szCs w:val="20"/>
        </w:rPr>
        <w:br/>
      </w:r>
      <w:r w:rsidRPr="007B01E9">
        <w:rPr>
          <w:rFonts w:ascii="Segoe Script" w:hAnsi="Segoe Script"/>
          <w:sz w:val="20"/>
          <w:szCs w:val="20"/>
        </w:rPr>
        <w:br/>
        <w:t>Sí, se sabe que conservaron conocimientos, filosóficos y magísticos de los antiguos templos. Se dice también que los ciganos de oriente dentro de las distintas vertientes del Pueblo Cigano serian los que poseen mayor desarrollo  cultural e intelectual.</w:t>
      </w:r>
      <w:r w:rsidRPr="007B01E9">
        <w:rPr>
          <w:rFonts w:ascii="Segoe Script" w:hAnsi="Segoe Script"/>
          <w:sz w:val="20"/>
          <w:szCs w:val="20"/>
        </w:rPr>
        <w:br/>
      </w:r>
      <w:r w:rsidRPr="007B01E9">
        <w:rPr>
          <w:rFonts w:ascii="Segoe Script" w:hAnsi="Segoe Script"/>
          <w:sz w:val="20"/>
          <w:szCs w:val="20"/>
        </w:rPr>
        <w:br/>
        <w:t>Son alegres, gustan de la danza, por lo general no consumen alcohol, prefieren té de frutas, jugos, etc., algunos fuman, otros no, gustan de las  comidas que lleven carnes asadas, muchas frutas y frutos secos. Su ropa puede ser de diferentes colores.</w:t>
      </w:r>
    </w:p>
    <w:p w:rsidR="00850868" w:rsidRPr="007B01E9" w:rsidRDefault="00850868">
      <w:pPr>
        <w:rPr>
          <w:rFonts w:ascii="Segoe Script" w:hAnsi="Segoe Script"/>
          <w:sz w:val="20"/>
          <w:szCs w:val="20"/>
        </w:rPr>
      </w:pPr>
      <w:r w:rsidRPr="007B01E9">
        <w:rPr>
          <w:rFonts w:ascii="Segoe Script" w:hAnsi="Segoe Script"/>
          <w:noProof/>
          <w:sz w:val="20"/>
          <w:szCs w:val="20"/>
          <w:lang w:val="es-ES" w:eastAsia="es-ES"/>
        </w:rPr>
        <w:pict>
          <v:shape id="Imagen 2" o:spid="_x0000_i1026" type="#_x0000_t75" style="width:85.5pt;height:96pt;visibility:visible">
            <v:imagedata r:id="rId5" o:title=""/>
          </v:shape>
        </w:pict>
      </w:r>
      <w:r w:rsidRPr="007B01E9">
        <w:rPr>
          <w:rFonts w:ascii="Segoe Script" w:hAnsi="Segoe Script"/>
          <w:sz w:val="20"/>
          <w:szCs w:val="20"/>
        </w:rPr>
        <w:t xml:space="preserve"> </w:t>
      </w:r>
    </w:p>
    <w:p w:rsidR="00850868" w:rsidRPr="007B01E9" w:rsidRDefault="00850868">
      <w:pPr>
        <w:rPr>
          <w:rFonts w:ascii="Segoe Script" w:hAnsi="Segoe Script"/>
          <w:sz w:val="20"/>
          <w:szCs w:val="20"/>
        </w:rPr>
      </w:pPr>
      <w:r w:rsidRPr="007B01E9">
        <w:rPr>
          <w:rFonts w:ascii="Segoe Script" w:hAnsi="Segoe Script"/>
          <w:sz w:val="20"/>
          <w:szCs w:val="20"/>
        </w:rPr>
        <w:t>Las Pombagiras Ciganas son entidades que realizan trabajos más densos, vinculados a lo material, apertura de caminos, concretar negocios, etc. A diferencia de las Ciganas de Oriente, estas  trabajan más con la manipulación de energías, vinculadas al destino de las personas, a través de los oráculos, las revelaciones y los hechizos de amor. Estas entidades son expertas en las artes del amor, en transformar energías, realizar trabajos de armonización espiritual, emocional, etc.</w:t>
      </w:r>
    </w:p>
    <w:p w:rsidR="00850868" w:rsidRPr="007B01E9" w:rsidRDefault="00850868">
      <w:pPr>
        <w:rPr>
          <w:rFonts w:ascii="Segoe Script" w:hAnsi="Segoe Script"/>
          <w:sz w:val="20"/>
          <w:szCs w:val="20"/>
        </w:rPr>
      </w:pPr>
      <w:r w:rsidRPr="007B01E9">
        <w:rPr>
          <w:rFonts w:ascii="Segoe Script" w:hAnsi="Segoe Script"/>
          <w:noProof/>
          <w:sz w:val="20"/>
          <w:szCs w:val="20"/>
          <w:lang w:val="es-ES" w:eastAsia="es-ES"/>
        </w:rPr>
        <w:pict>
          <v:shape id="Imagen 1" o:spid="_x0000_i1027" type="#_x0000_t75" style="width:60pt;height:83.25pt;visibility:visible">
            <v:imagedata r:id="rId6" o:title=""/>
          </v:shape>
        </w:pict>
      </w:r>
      <w:r w:rsidRPr="007B01E9">
        <w:rPr>
          <w:rFonts w:ascii="Segoe Script" w:hAnsi="Segoe Script"/>
          <w:sz w:val="20"/>
          <w:szCs w:val="20"/>
        </w:rPr>
        <w:t xml:space="preserve"> </w:t>
      </w:r>
    </w:p>
    <w:p w:rsidR="00850868" w:rsidRPr="007B01E9" w:rsidRDefault="00850868">
      <w:pPr>
        <w:rPr>
          <w:rFonts w:ascii="Segoe Script" w:hAnsi="Segoe Script"/>
          <w:sz w:val="20"/>
          <w:szCs w:val="20"/>
        </w:rPr>
      </w:pPr>
      <w:r w:rsidRPr="007B01E9">
        <w:rPr>
          <w:rFonts w:ascii="Segoe Script" w:hAnsi="Segoe Script"/>
          <w:sz w:val="20"/>
          <w:szCs w:val="20"/>
        </w:rPr>
        <w:t>Los ciganos acostumbran a presentarse con mucho más alegría, cariñosos, amorosos y seductores, pero esto no disminuye su fascinante poder de fuego, son conocedores de la alta magia y sobre todo del alma humana, y sus trabajos son muy eficientes. Existen claras diferencias en las incorporaciones, el comportamiento, los elementos de trabajo, tipo de consulta y asesoramiento, ropa, en las danzas  que suelen ser más sensuales y armoniosas.</w:t>
      </w:r>
      <w:r w:rsidRPr="007B01E9">
        <w:rPr>
          <w:rFonts w:ascii="Segoe Script" w:hAnsi="Segoe Script"/>
          <w:sz w:val="20"/>
          <w:szCs w:val="20"/>
        </w:rPr>
        <w:br/>
        <w:t>Rara vez veremos en una entidad cigana de oriente mal humor, humor denso o autoritario</w:t>
      </w:r>
      <w:r w:rsidRPr="007B01E9">
        <w:rPr>
          <w:rFonts w:ascii="Segoe Script" w:hAnsi="Segoe Script"/>
          <w:sz w:val="20"/>
          <w:szCs w:val="20"/>
        </w:rPr>
        <w:br/>
      </w:r>
      <w:r w:rsidRPr="007B01E9">
        <w:rPr>
          <w:rFonts w:ascii="Segoe Script" w:hAnsi="Segoe Script"/>
          <w:sz w:val="20"/>
          <w:szCs w:val="20"/>
        </w:rPr>
        <w:br/>
        <w:t>Les gustan mucho las flores en sus ofrendas y trabajan con cristales, perfumes, cromoterapia, quiromancia, numerología, astrología, limpiezas de aura y desobstrucción de los chacras. Además de ello, son eximios conocedores de los fluidos terapeuticos, fluidificación de agua con fines curativos, aromaterapia, tarot, monedas y otros oráculos. Utilizan la energía de los colores y los cuatro elementos para realizar transformaciones energéticas.</w:t>
      </w:r>
      <w:r w:rsidRPr="007B01E9">
        <w:rPr>
          <w:rFonts w:ascii="Segoe Script" w:hAnsi="Segoe Script"/>
          <w:sz w:val="20"/>
          <w:szCs w:val="20"/>
        </w:rPr>
        <w:br/>
      </w:r>
      <w:r w:rsidRPr="007B01E9">
        <w:rPr>
          <w:rFonts w:ascii="Segoe Script" w:hAnsi="Segoe Script"/>
          <w:sz w:val="20"/>
          <w:szCs w:val="20"/>
        </w:rPr>
        <w:br/>
      </w:r>
      <w:r w:rsidRPr="007B01E9">
        <w:rPr>
          <w:rStyle w:val="apple-style-span"/>
          <w:rFonts w:ascii="Segoe Script" w:hAnsi="Segoe Script"/>
          <w:sz w:val="20"/>
          <w:szCs w:val="20"/>
        </w:rPr>
        <w:t>Usan como elemento principal en sus trabajos, el ectoplasma,</w:t>
      </w:r>
      <w:r w:rsidRPr="007B01E9">
        <w:rPr>
          <w:rFonts w:ascii="Segoe Script" w:hAnsi="Segoe Script"/>
          <w:sz w:val="20"/>
          <w:szCs w:val="20"/>
        </w:rPr>
        <w:t xml:space="preserve"> fluido que emanan de los poros y centros de fuerza</w:t>
      </w:r>
      <w:r w:rsidRPr="007B01E9">
        <w:rPr>
          <w:rStyle w:val="apple-style-span"/>
          <w:rFonts w:ascii="Segoe Script" w:hAnsi="Segoe Script"/>
          <w:sz w:val="20"/>
          <w:szCs w:val="20"/>
        </w:rPr>
        <w:t xml:space="preserve"> de los médiums y  asistentes presentes, con el fin de</w:t>
      </w:r>
      <w:r w:rsidRPr="007B01E9">
        <w:rPr>
          <w:rFonts w:ascii="Segoe Script" w:hAnsi="Segoe Script"/>
          <w:sz w:val="20"/>
          <w:szCs w:val="20"/>
        </w:rPr>
        <w:t xml:space="preserve"> trabajar en la cura física y espiritual. </w:t>
      </w:r>
    </w:p>
    <w:p w:rsidR="00850868" w:rsidRPr="007B01E9" w:rsidRDefault="00850868">
      <w:pPr>
        <w:rPr>
          <w:rFonts w:ascii="Segoe Script" w:hAnsi="Segoe Script"/>
          <w:sz w:val="20"/>
          <w:szCs w:val="20"/>
        </w:rPr>
      </w:pPr>
      <w:r w:rsidRPr="007B01E9">
        <w:rPr>
          <w:rFonts w:ascii="Segoe Script" w:hAnsi="Segoe Script"/>
          <w:sz w:val="20"/>
          <w:szCs w:val="20"/>
        </w:rPr>
        <w:t>Su función en la kimbanda consta, (entre otras) ayudar a los espíritus recientemente desencarnados a encontrar el camino hacia la evolución , como así también, a los seres terrenales , abriendo sus chacras para limpiar su aura de energías negativas dejando libre el canal de comunicación para mejorar la conexión con el mundo espiritual.</w:t>
      </w:r>
    </w:p>
    <w:p w:rsidR="00850868" w:rsidRPr="007B01E9" w:rsidRDefault="00850868">
      <w:pPr>
        <w:rPr>
          <w:rFonts w:ascii="Segoe Script" w:hAnsi="Segoe Script"/>
          <w:sz w:val="20"/>
          <w:szCs w:val="20"/>
        </w:rPr>
      </w:pPr>
      <w:r w:rsidRPr="007B01E9">
        <w:rPr>
          <w:rFonts w:ascii="Segoe Script" w:hAnsi="Segoe Script"/>
          <w:sz w:val="20"/>
          <w:szCs w:val="20"/>
        </w:rPr>
        <w:br/>
      </w:r>
      <w:r w:rsidRPr="007B01E9">
        <w:rPr>
          <w:rFonts w:ascii="Segoe Script" w:hAnsi="Segoe Script"/>
          <w:b/>
          <w:sz w:val="20"/>
          <w:szCs w:val="20"/>
          <w:u w:val="single"/>
        </w:rPr>
        <w:t>Algunos nombres de estos Ciganos:</w:t>
      </w:r>
    </w:p>
    <w:p w:rsidR="00850868" w:rsidRPr="007B01E9" w:rsidRDefault="00850868" w:rsidP="00603033">
      <w:pPr>
        <w:rPr>
          <w:rFonts w:ascii="Segoe Script" w:hAnsi="Segoe Script"/>
          <w:sz w:val="20"/>
          <w:szCs w:val="20"/>
        </w:rPr>
      </w:pPr>
      <w:r w:rsidRPr="007B01E9">
        <w:rPr>
          <w:rFonts w:ascii="Segoe Script" w:hAnsi="Segoe Script"/>
          <w:sz w:val="20"/>
          <w:szCs w:val="20"/>
        </w:rPr>
        <w:t>Cigana de Fé</w:t>
      </w:r>
    </w:p>
    <w:p w:rsidR="00850868" w:rsidRPr="007B01E9" w:rsidRDefault="00850868" w:rsidP="00603033">
      <w:pPr>
        <w:rPr>
          <w:rFonts w:ascii="Segoe Script" w:hAnsi="Segoe Script"/>
          <w:sz w:val="20"/>
          <w:szCs w:val="20"/>
        </w:rPr>
      </w:pPr>
      <w:r w:rsidRPr="007B01E9">
        <w:rPr>
          <w:rFonts w:ascii="Segoe Script" w:hAnsi="Segoe Script"/>
          <w:sz w:val="20"/>
          <w:szCs w:val="20"/>
        </w:rPr>
        <w:t>Cigana Sulemí</w:t>
      </w:r>
    </w:p>
    <w:p w:rsidR="00850868" w:rsidRPr="007B01E9" w:rsidRDefault="00850868" w:rsidP="00603033">
      <w:pPr>
        <w:rPr>
          <w:rFonts w:ascii="Segoe Script" w:hAnsi="Segoe Script"/>
          <w:sz w:val="20"/>
          <w:szCs w:val="20"/>
        </w:rPr>
      </w:pPr>
      <w:r w:rsidRPr="007B01E9">
        <w:rPr>
          <w:rFonts w:ascii="Segoe Script" w:hAnsi="Segoe Script"/>
          <w:sz w:val="20"/>
          <w:szCs w:val="20"/>
        </w:rPr>
        <w:t>Cigana  Salome</w:t>
      </w:r>
    </w:p>
    <w:p w:rsidR="00850868" w:rsidRPr="007B01E9" w:rsidRDefault="00850868" w:rsidP="00603033">
      <w:pPr>
        <w:rPr>
          <w:rFonts w:ascii="Segoe Script" w:hAnsi="Segoe Script"/>
          <w:sz w:val="20"/>
          <w:szCs w:val="20"/>
        </w:rPr>
      </w:pPr>
      <w:r w:rsidRPr="007B01E9">
        <w:rPr>
          <w:rFonts w:ascii="Segoe Script" w:hAnsi="Segoe Script"/>
          <w:sz w:val="20"/>
          <w:szCs w:val="20"/>
        </w:rPr>
        <w:t>Cigana de Oriente</w:t>
      </w:r>
      <w:r w:rsidRPr="007B01E9">
        <w:rPr>
          <w:rFonts w:ascii="Segoe Script" w:hAnsi="Segoe Script"/>
          <w:sz w:val="20"/>
          <w:szCs w:val="20"/>
        </w:rPr>
        <w:br/>
        <w:t> Cigana da Lua</w:t>
      </w:r>
    </w:p>
    <w:p w:rsidR="00850868" w:rsidRPr="007B01E9" w:rsidRDefault="00850868" w:rsidP="00603033">
      <w:pPr>
        <w:rPr>
          <w:rFonts w:ascii="Segoe Script" w:hAnsi="Segoe Script"/>
          <w:color w:val="FF0000"/>
          <w:sz w:val="20"/>
          <w:szCs w:val="20"/>
        </w:rPr>
      </w:pPr>
      <w:r w:rsidRPr="007B01E9">
        <w:rPr>
          <w:rFonts w:ascii="Segoe Script" w:hAnsi="Segoe Script"/>
          <w:sz w:val="20"/>
          <w:szCs w:val="20"/>
        </w:rPr>
        <w:t>Cigano Menino de Oriente</w:t>
      </w:r>
    </w:p>
    <w:p w:rsidR="00850868" w:rsidRPr="007B01E9" w:rsidRDefault="00850868">
      <w:pPr>
        <w:rPr>
          <w:rFonts w:ascii="Segoe Script" w:hAnsi="Segoe Script"/>
          <w:b/>
          <w:sz w:val="20"/>
          <w:szCs w:val="20"/>
          <w:u w:val="single"/>
        </w:rPr>
      </w:pPr>
      <w:r w:rsidRPr="007B01E9">
        <w:rPr>
          <w:rFonts w:ascii="Segoe Script" w:hAnsi="Segoe Script"/>
          <w:b/>
          <w:sz w:val="20"/>
          <w:szCs w:val="20"/>
          <w:u w:val="single"/>
        </w:rPr>
        <w:t>Algunos de los Símbolos que generalmente utiliza el Pueblo de Oriente:</w:t>
      </w:r>
    </w:p>
    <w:p w:rsidR="00850868" w:rsidRPr="007B01E9" w:rsidRDefault="00850868">
      <w:pPr>
        <w:rPr>
          <w:rFonts w:ascii="Segoe Script" w:hAnsi="Segoe Script"/>
          <w:sz w:val="20"/>
          <w:szCs w:val="20"/>
        </w:rPr>
      </w:pPr>
      <w:r w:rsidRPr="007B01E9">
        <w:rPr>
          <w:rFonts w:ascii="Segoe Script" w:hAnsi="Segoe Script"/>
          <w:b/>
          <w:sz w:val="20"/>
          <w:szCs w:val="20"/>
        </w:rPr>
        <w:t>Triangulo</w:t>
      </w:r>
      <w:r w:rsidRPr="007B01E9">
        <w:rPr>
          <w:rFonts w:ascii="Segoe Script" w:hAnsi="Segoe Script"/>
          <w:sz w:val="20"/>
          <w:szCs w:val="20"/>
        </w:rPr>
        <w:t xml:space="preserve">: El triangulo es representado y utilizado por varias y diferente Religiones, este símbolo posee un gran poder de actuación, en todo los sentidos de la vida, en la fe,  en el amor en la justicia y en la evolución. </w:t>
      </w:r>
    </w:p>
    <w:p w:rsidR="00850868" w:rsidRPr="007B01E9" w:rsidRDefault="00850868">
      <w:pPr>
        <w:rPr>
          <w:rFonts w:ascii="Segoe Script" w:hAnsi="Segoe Script"/>
          <w:sz w:val="20"/>
          <w:szCs w:val="20"/>
        </w:rPr>
      </w:pPr>
      <w:r w:rsidRPr="007B01E9">
        <w:rPr>
          <w:rFonts w:ascii="Segoe Script" w:hAnsi="Segoe Script"/>
          <w:b/>
          <w:sz w:val="20"/>
          <w:szCs w:val="20"/>
        </w:rPr>
        <w:t>Hexagrama</w:t>
      </w:r>
      <w:r w:rsidRPr="007B01E9">
        <w:rPr>
          <w:rFonts w:ascii="Segoe Script" w:hAnsi="Segoe Script"/>
          <w:sz w:val="20"/>
          <w:szCs w:val="20"/>
        </w:rPr>
        <w:t>: Es símbolo de justicia, del fuego purificador y del equilibrio espiritual.</w:t>
      </w:r>
    </w:p>
    <w:p w:rsidR="00850868" w:rsidRPr="007B01E9" w:rsidRDefault="00850868">
      <w:pPr>
        <w:rPr>
          <w:rFonts w:ascii="Segoe Script" w:hAnsi="Segoe Script"/>
          <w:sz w:val="20"/>
          <w:szCs w:val="20"/>
        </w:rPr>
      </w:pPr>
      <w:r w:rsidRPr="007B01E9">
        <w:rPr>
          <w:rFonts w:ascii="Segoe Script" w:hAnsi="Segoe Script"/>
          <w:b/>
          <w:sz w:val="20"/>
          <w:szCs w:val="20"/>
        </w:rPr>
        <w:t>Estrella de ocho puntas</w:t>
      </w:r>
      <w:r w:rsidRPr="007B01E9">
        <w:rPr>
          <w:rFonts w:ascii="Segoe Script" w:hAnsi="Segoe Script"/>
          <w:sz w:val="20"/>
          <w:szCs w:val="20"/>
        </w:rPr>
        <w:t>: Simboliza la evolución, vibra en todas las fajas vibratorias del universo.</w:t>
      </w:r>
    </w:p>
    <w:p w:rsidR="00850868" w:rsidRPr="007B01E9" w:rsidRDefault="00850868">
      <w:pPr>
        <w:rPr>
          <w:rFonts w:ascii="Segoe Script" w:hAnsi="Segoe Script"/>
          <w:sz w:val="20"/>
          <w:szCs w:val="20"/>
        </w:rPr>
      </w:pPr>
      <w:r w:rsidRPr="007B01E9">
        <w:rPr>
          <w:rFonts w:ascii="Segoe Script" w:hAnsi="Segoe Script"/>
          <w:b/>
          <w:sz w:val="20"/>
          <w:szCs w:val="20"/>
        </w:rPr>
        <w:t>Círculo</w:t>
      </w:r>
      <w:r w:rsidRPr="007B01E9">
        <w:rPr>
          <w:rFonts w:ascii="Segoe Script" w:hAnsi="Segoe Script"/>
          <w:sz w:val="20"/>
          <w:szCs w:val="20"/>
        </w:rPr>
        <w:t>: simboliza el infinito y la unidad de toda la creación Divina</w:t>
      </w:r>
    </w:p>
    <w:p w:rsidR="00850868" w:rsidRPr="007B01E9" w:rsidRDefault="00850868">
      <w:pPr>
        <w:rPr>
          <w:sz w:val="20"/>
          <w:szCs w:val="20"/>
        </w:rPr>
      </w:pPr>
      <w:r w:rsidRPr="007B01E9">
        <w:rPr>
          <w:rFonts w:ascii="Segoe Script" w:hAnsi="Segoe Script"/>
          <w:sz w:val="20"/>
          <w:szCs w:val="20"/>
        </w:rPr>
        <w:t>A estas entidades les podemos pedir, Equilibrio emocional y espiritual, claridad de raciocinio, concretar un amor verdadero, armonía familiar, y fortaleza.</w:t>
      </w:r>
      <w:r w:rsidRPr="007B01E9">
        <w:rPr>
          <w:rFonts w:ascii="Segoe Script" w:hAnsi="Segoe Script"/>
          <w:sz w:val="20"/>
          <w:szCs w:val="20"/>
        </w:rPr>
        <w:br/>
      </w:r>
      <w:r w:rsidRPr="007B01E9">
        <w:rPr>
          <w:rFonts w:ascii="Segoe Script" w:hAnsi="Segoe Script"/>
          <w:b/>
          <w:sz w:val="20"/>
          <w:szCs w:val="20"/>
        </w:rPr>
        <w:t>Ori ori povo Cigano, mágico y alegre !!!!!!</w:t>
      </w:r>
      <w:r w:rsidRPr="007B01E9">
        <w:rPr>
          <w:sz w:val="20"/>
          <w:szCs w:val="20"/>
        </w:rPr>
        <w:t xml:space="preserve">    </w:t>
      </w:r>
      <w:r w:rsidRPr="007B01E9">
        <w:rPr>
          <w:sz w:val="20"/>
          <w:szCs w:val="20"/>
        </w:rPr>
        <w:br/>
      </w:r>
      <w:r w:rsidRPr="007B01E9">
        <w:rPr>
          <w:sz w:val="20"/>
          <w:szCs w:val="20"/>
        </w:rPr>
        <w:br/>
      </w:r>
      <w:r w:rsidRPr="007B01E9">
        <w:rPr>
          <w:noProof/>
          <w:sz w:val="20"/>
          <w:szCs w:val="20"/>
          <w:lang w:val="es-ES" w:eastAsia="es-ES"/>
        </w:rPr>
        <w:pict>
          <v:shape id="Imagen 4" o:spid="_x0000_i1028" type="#_x0000_t75" style="width:203.25pt;height:180pt;visibility:visible">
            <v:imagedata r:id="rId7" o:title=""/>
          </v:shape>
        </w:pict>
      </w:r>
    </w:p>
    <w:sectPr w:rsidR="00850868" w:rsidRPr="007B01E9" w:rsidSect="007B01E9">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Scrip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6B45"/>
    <w:rsid w:val="0001591E"/>
    <w:rsid w:val="0003136A"/>
    <w:rsid w:val="00073366"/>
    <w:rsid w:val="000C0EA5"/>
    <w:rsid w:val="000F38F8"/>
    <w:rsid w:val="00107264"/>
    <w:rsid w:val="001C74F5"/>
    <w:rsid w:val="002F66F6"/>
    <w:rsid w:val="003249B2"/>
    <w:rsid w:val="003578CE"/>
    <w:rsid w:val="003B72D1"/>
    <w:rsid w:val="00407A99"/>
    <w:rsid w:val="004C6B45"/>
    <w:rsid w:val="00587871"/>
    <w:rsid w:val="005C6A85"/>
    <w:rsid w:val="00603033"/>
    <w:rsid w:val="00607DA8"/>
    <w:rsid w:val="00625589"/>
    <w:rsid w:val="00684497"/>
    <w:rsid w:val="00715776"/>
    <w:rsid w:val="00756292"/>
    <w:rsid w:val="007661F9"/>
    <w:rsid w:val="007B01E9"/>
    <w:rsid w:val="007B1BA9"/>
    <w:rsid w:val="00801E09"/>
    <w:rsid w:val="008027E0"/>
    <w:rsid w:val="00847BCC"/>
    <w:rsid w:val="00850868"/>
    <w:rsid w:val="0087412E"/>
    <w:rsid w:val="008D3087"/>
    <w:rsid w:val="008D5C9C"/>
    <w:rsid w:val="008E3CCA"/>
    <w:rsid w:val="00904BB7"/>
    <w:rsid w:val="00907C17"/>
    <w:rsid w:val="00934F82"/>
    <w:rsid w:val="00A92C9D"/>
    <w:rsid w:val="00AB046D"/>
    <w:rsid w:val="00AC7D71"/>
    <w:rsid w:val="00AD3DDB"/>
    <w:rsid w:val="00B279F4"/>
    <w:rsid w:val="00B539BF"/>
    <w:rsid w:val="00B8502F"/>
    <w:rsid w:val="00B87FF9"/>
    <w:rsid w:val="00C145FA"/>
    <w:rsid w:val="00C272B2"/>
    <w:rsid w:val="00C50555"/>
    <w:rsid w:val="00CC4065"/>
    <w:rsid w:val="00D45043"/>
    <w:rsid w:val="00D55D2B"/>
    <w:rsid w:val="00E16CC4"/>
    <w:rsid w:val="00E25EE3"/>
    <w:rsid w:val="00E40A2F"/>
    <w:rsid w:val="00E73131"/>
    <w:rsid w:val="00E937C6"/>
    <w:rsid w:val="00E974FB"/>
    <w:rsid w:val="00F503B0"/>
    <w:rsid w:val="00F6401E"/>
    <w:rsid w:val="00F71EB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17"/>
    <w:pPr>
      <w:spacing w:after="200" w:line="276" w:lineRule="auto"/>
    </w:pPr>
    <w:rPr>
      <w:lang w:val="es-UY"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4BB7"/>
    <w:rPr>
      <w:rFonts w:ascii="Tahoma" w:hAnsi="Tahoma" w:cs="Tahoma"/>
      <w:sz w:val="16"/>
      <w:szCs w:val="16"/>
    </w:rPr>
  </w:style>
  <w:style w:type="character" w:customStyle="1" w:styleId="apple-style-span">
    <w:name w:val="apple-style-span"/>
    <w:basedOn w:val="DefaultParagraphFont"/>
    <w:uiPriority w:val="99"/>
    <w:rsid w:val="00AD3DDB"/>
    <w:rPr>
      <w:rFonts w:cs="Times New Roman"/>
    </w:rPr>
  </w:style>
  <w:style w:type="paragraph" w:styleId="ListParagraph">
    <w:name w:val="List Paragraph"/>
    <w:basedOn w:val="Normal"/>
    <w:uiPriority w:val="99"/>
    <w:qFormat/>
    <w:rsid w:val="008E3C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446</TotalTime>
  <Pages>2</Pages>
  <Words>675</Words>
  <Characters>3716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Admin</cp:lastModifiedBy>
  <cp:revision>7</cp:revision>
  <cp:lastPrinted>2013-08-17T18:46:00Z</cp:lastPrinted>
  <dcterms:created xsi:type="dcterms:W3CDTF">2013-08-07T13:31:00Z</dcterms:created>
  <dcterms:modified xsi:type="dcterms:W3CDTF">2013-08-18T00:17:00Z</dcterms:modified>
</cp:coreProperties>
</file>